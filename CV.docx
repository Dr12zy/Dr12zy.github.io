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78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tabs>
                <w:tab w:val="left" w:pos="4570"/>
              </w:tabs>
              <w:snapToGrid w:val="0"/>
              <w:jc w:val="left"/>
              <w:rPr>
                <w:rFonts w:hint="default" w:eastAsia="等线"/>
                <w:b/>
                <w:bCs/>
                <w:sz w:val="30"/>
                <w:szCs w:val="30"/>
                <w:lang w:val="en-US" w:eastAsia="zh-CN"/>
              </w:rPr>
            </w:pPr>
            <w:bookmarkStart w:id="0" w:name="_Hlk20043541"/>
            <w:r>
              <w:rPr>
                <w:rFonts w:hint="eastAsia"/>
                <w:b/>
                <w:bCs/>
                <w:sz w:val="72"/>
                <w:szCs w:val="72"/>
                <w:lang w:val="en-US" w:eastAsia="zh-CN"/>
              </w:rPr>
              <w:t>Yang Zihao</w:t>
            </w:r>
            <w:r>
              <w:rPr>
                <w:rFonts w:hint="default"/>
                <w:b/>
                <w:bCs/>
                <w:sz w:val="72"/>
                <w:szCs w:val="72"/>
              </w:rPr>
              <w:t xml:space="preserve"> </w:t>
            </w:r>
            <w:r>
              <w:rPr>
                <w:b/>
                <w:bCs/>
                <w:sz w:val="52"/>
                <w:szCs w:val="52"/>
              </w:rPr>
              <w:tab/>
            </w:r>
            <w:r>
              <w:rPr>
                <w:rFonts w:hint="default"/>
                <w:b/>
                <w:bCs/>
                <w:sz w:val="30"/>
                <w:szCs w:val="30"/>
              </w:rPr>
              <w:t>telephone</w:t>
            </w:r>
            <w:r>
              <w:rPr>
                <w:rFonts w:hint="eastAsia"/>
                <w:b/>
                <w:bCs/>
                <w:sz w:val="30"/>
                <w:szCs w:val="30"/>
              </w:rPr>
              <w:t>：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0198369731</w:t>
            </w:r>
          </w:p>
          <w:p>
            <w:pPr>
              <w:tabs>
                <w:tab w:val="left" w:pos="4570"/>
              </w:tabs>
              <w:snapToGrid w:val="0"/>
              <w:jc w:val="left"/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rFonts w:hint="default"/>
                <w:b/>
                <w:bCs/>
                <w:sz w:val="30"/>
                <w:szCs w:val="30"/>
              </w:rPr>
              <w:t xml:space="preserve">                        address:Sepang,10,43900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education backgrond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019.09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b/>
                <w:bCs/>
                <w:sz w:val="30"/>
                <w:szCs w:val="30"/>
              </w:rPr>
              <w:t>2023.06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ab/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Xiamen University Malaysia 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major in Computer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tabs>
                <w:tab w:val="left" w:pos="4660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skills and honor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tabs>
                <w:tab w:val="left" w:pos="4570"/>
              </w:tabs>
              <w:rPr>
                <w:rFonts w:hint="default" w:eastAsia="等线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E-sport</w:t>
            </w:r>
            <w:bookmarkStart w:id="1" w:name="_GoBack"/>
            <w:bookmarkEnd w:id="1"/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Basketball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tabs>
                <w:tab w:val="left" w:pos="468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self-assesment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8" w:type="dxa"/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Outgoing</w:t>
            </w:r>
          </w:p>
          <w:p>
            <w:pPr>
              <w:rPr>
                <w:rFonts w:hint="default"/>
                <w:sz w:val="30"/>
                <w:szCs w:val="30"/>
                <w:lang w:val="en-US" w:eastAsia="zh-CN"/>
              </w:rPr>
            </w:pPr>
          </w:p>
        </w:tc>
      </w:tr>
      <w:bookmarkEnd w:id="0"/>
    </w:tbl>
    <w:p>
      <w:pPr>
        <w:spacing w:line="20" w:lineRule="exac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-9645015</wp:posOffset>
                </wp:positionV>
                <wp:extent cx="171450" cy="118872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887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8.35pt;margin-top:-759.45pt;height:93.6pt;width:13.5pt;z-index:251659264;v-text-anchor:middle;mso-width-relative:page;mso-height-relative:page;" fillcolor="#ED7D31 [3205]" filled="t" stroked="f" coordsize="21600,21600" o:gfxdata="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ReRNTdAAAA&#10;DwEAAA8AAAAAAAAAAQAgAAAAIgAAAGRycy9kb3ducmV2LnhtbFBLAQIUABQAAAAIAIdO4kA2wxUT&#10;UQIAAH0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59A6"/>
    <w:multiLevelType w:val="multilevel"/>
    <w:tmpl w:val="476659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ED7D31" w:themeColor="accent2"/>
        <w:sz w:val="32"/>
        <w:szCs w:val="3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CFD1101"/>
    <w:rsid w:val="000317AF"/>
    <w:rsid w:val="000E0B5B"/>
    <w:rsid w:val="000E7E94"/>
    <w:rsid w:val="001B003D"/>
    <w:rsid w:val="001E1B8F"/>
    <w:rsid w:val="0031266D"/>
    <w:rsid w:val="003303ED"/>
    <w:rsid w:val="003729DE"/>
    <w:rsid w:val="004A56ED"/>
    <w:rsid w:val="004B2B59"/>
    <w:rsid w:val="004B4952"/>
    <w:rsid w:val="00502C25"/>
    <w:rsid w:val="005A15D4"/>
    <w:rsid w:val="005A3FD5"/>
    <w:rsid w:val="005C2F48"/>
    <w:rsid w:val="00643DC8"/>
    <w:rsid w:val="007B48CF"/>
    <w:rsid w:val="00830E0F"/>
    <w:rsid w:val="00854B33"/>
    <w:rsid w:val="00AD58C7"/>
    <w:rsid w:val="00B60FCC"/>
    <w:rsid w:val="00B65943"/>
    <w:rsid w:val="00B958F9"/>
    <w:rsid w:val="00BF30BB"/>
    <w:rsid w:val="00C81C74"/>
    <w:rsid w:val="00CF6CC1"/>
    <w:rsid w:val="00DB58B4"/>
    <w:rsid w:val="00DE106A"/>
    <w:rsid w:val="00E12507"/>
    <w:rsid w:val="00E40943"/>
    <w:rsid w:val="00F012A0"/>
    <w:rsid w:val="00FD40D1"/>
    <w:rsid w:val="1A95341F"/>
    <w:rsid w:val="3DD67A73"/>
    <w:rsid w:val="3E724212"/>
    <w:rsid w:val="57EA145B"/>
    <w:rsid w:val="70074D77"/>
    <w:rsid w:val="7F190D98"/>
    <w:rsid w:val="DCFD1101"/>
    <w:rsid w:val="F3F69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4"/>
    <w:unhideWhenUsed/>
    <w:uiPriority w:val="99"/>
    <w:rPr>
      <w:color w:val="605E5C"/>
      <w:shd w:val="clear" w:color="auto" w:fill="E1DFDD"/>
    </w:rPr>
  </w:style>
  <w:style w:type="paragraph" w:customStyle="1" w:styleId="9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iyucangnian\Library\Containers\com.kingsoft.wpsoffice.mac\Data\.kingsoft\office6\templates\download\15b25883-4d77-0b0f-fb40-8a7e18a1da67\&#36890;&#29992;&#31616;&#21382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通用简历模板.docx</Template>
  <Pages>1</Pages>
  <Words>288</Words>
  <Characters>363</Characters>
  <Lines>3</Lines>
  <Paragraphs>1</Paragraphs>
  <TotalTime>4</TotalTime>
  <ScaleCrop>false</ScaleCrop>
  <LinksUpToDate>false</LinksUpToDate>
  <CharactersWithSpaces>383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2019-10-03T22:10:00Z</dcterms:created>
  <dc:creator>yiyucangnian</dc:creator>
  <cp:lastModifiedBy>google1574008502</cp:lastModifiedBy>
  <dcterms:modified xsi:type="dcterms:W3CDTF">2019-12-21T16:59:21Z</dcterms:modified>
  <dc:title>Lin Shiyu  	telephone：01123313040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